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Your Name"/>
        <w:tag w:val="Your Name"/>
        <w:id w:val="-1786799709"/>
        <w:placeholder>
          <w:docPart w:val="2F7A0259888541ECBE4805EAADE3D4D4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C36D1F" w:rsidRDefault="003D0920">
          <w:pPr>
            <w:pStyle w:val="Address"/>
          </w:pPr>
          <w:r>
            <w:t>[Your Name]</w:t>
          </w:r>
        </w:p>
      </w:sdtContent>
    </w:sdt>
    <w:p w:rsidR="00C36D1F" w:rsidRDefault="003A07F8">
      <w:pPr>
        <w:pStyle w:val="Address"/>
      </w:pPr>
      <w:sdt>
        <w:sdtPr>
          <w:id w:val="1634143502"/>
          <w:placeholder>
            <w:docPart w:val="17437C41B90549698EB9CE424F179271"/>
          </w:placeholder>
          <w:temporary/>
          <w:showingPlcHdr/>
          <w15:appearance w15:val="hidden"/>
        </w:sdtPr>
        <w:sdtContent>
          <w:r>
            <w:t>[Street Address]</w:t>
          </w:r>
        </w:sdtContent>
      </w:sdt>
    </w:p>
    <w:sdt>
      <w:sdtPr>
        <w:id w:val="2091195522"/>
        <w:placeholder>
          <w:docPart w:val="82B4B86FA35F47CB972C9EFBC52A1A76"/>
        </w:placeholder>
        <w:temporary/>
        <w:showingPlcHdr/>
        <w15:appearance w15:val="hidden"/>
      </w:sdtPr>
      <w:sdtContent>
        <w:p w:rsidR="00C36D1F" w:rsidRDefault="003A07F8">
          <w:pPr>
            <w:pStyle w:val="Address"/>
          </w:pPr>
          <w:r>
            <w:t>[City, ST ZIP Code]</w:t>
          </w:r>
        </w:p>
      </w:sdtContent>
    </w:sdt>
    <w:sdt>
      <w:sdtPr>
        <w:alias w:val="Date"/>
        <w:tag w:val="Date"/>
        <w:id w:val="-1797359151"/>
        <w:placeholder>
          <w:docPart w:val="549E05969B984301AE3033EA3929DF82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p w:rsidR="00C36D1F" w:rsidRDefault="003A07F8">
          <w:pPr>
            <w:pStyle w:val="Date"/>
          </w:pPr>
          <w:r>
            <w:t>[Date]</w:t>
          </w:r>
        </w:p>
      </w:sdtContent>
    </w:sdt>
    <w:sdt>
      <w:sdtPr>
        <w:alias w:val="Recipient Name"/>
        <w:tag w:val=""/>
        <w:id w:val="-2028854023"/>
        <w:placeholder>
          <w:docPart w:val="BCED888B48914B35ADE1B1CFA7BBC13D"/>
        </w:placeholder>
        <w:dataBinding w:prefixMappings="xmlns:ns0='http://schemas.microsoft.com/office/2006/coverPageProps' " w:xpath="/ns0:CoverPageProperties[1]/ns0:CompanyFax[1]" w:storeItemID="{55AF091B-3C7A-41E3-B477-F2FDAA23CFDA}"/>
        <w:text/>
      </w:sdtPr>
      <w:sdtContent>
        <w:p w:rsidR="00C36D1F" w:rsidRDefault="003A07F8">
          <w:pPr>
            <w:pStyle w:val="Address"/>
          </w:pPr>
          <w:r>
            <w:t>Bijoy</w:t>
          </w:r>
        </w:p>
      </w:sdtContent>
    </w:sdt>
    <w:p w:rsidR="00C36D1F" w:rsidRDefault="003A07F8">
      <w:pPr>
        <w:pStyle w:val="Address"/>
      </w:pPr>
      <w:sdt>
        <w:sdtPr>
          <w:id w:val="-1978134494"/>
          <w:placeholder>
            <w:docPart w:val="ADFD1BEAB95544DF9023FDB89A46806B"/>
          </w:placeholder>
          <w:temporary/>
          <w:showingPlcHdr/>
          <w15:appearance w15:val="hidden"/>
        </w:sdtPr>
        <w:sdtContent>
          <w:r>
            <w:t>[Title]</w:t>
          </w:r>
        </w:sdtContent>
      </w:sdt>
    </w:p>
    <w:sdt>
      <w:sdtPr>
        <w:id w:val="-531874231"/>
        <w:placeholder>
          <w:docPart w:val="411AE5F1EEE24C24A55BCD51A5C137A6"/>
        </w:placeholder>
        <w:temporary/>
        <w:showingPlcHdr/>
        <w15:appearance w15:val="hidden"/>
      </w:sdtPr>
      <w:sdtContent>
        <w:p w:rsidR="00C36D1F" w:rsidRDefault="003A07F8">
          <w:pPr>
            <w:pStyle w:val="Address"/>
          </w:pPr>
          <w:r>
            <w:t>[Company Name]</w:t>
          </w:r>
        </w:p>
      </w:sdtContent>
    </w:sdt>
    <w:sdt>
      <w:sdtPr>
        <w:id w:val="1410967897"/>
        <w:placeholder>
          <w:docPart w:val="17437C41B90549698EB9CE424F179271"/>
        </w:placeholder>
        <w:temporary/>
        <w:showingPlcHdr/>
        <w15:appearance w15:val="hidden"/>
      </w:sdtPr>
      <w:sdtContent>
        <w:p w:rsidR="00C36D1F" w:rsidRDefault="003A07F8">
          <w:pPr>
            <w:pStyle w:val="Address"/>
          </w:pPr>
          <w:r>
            <w:t>[Street Address]</w:t>
          </w:r>
        </w:p>
      </w:sdtContent>
    </w:sdt>
    <w:sdt>
      <w:sdtPr>
        <w:id w:val="-445319069"/>
        <w:placeholder>
          <w:docPart w:val="82B4B86FA35F47CB972C9EFBC52A1A76"/>
        </w:placeholder>
        <w:temporary/>
        <w:showingPlcHdr/>
        <w15:appearance w15:val="hidden"/>
      </w:sdtPr>
      <w:sdtContent>
        <w:p w:rsidR="00C36D1F" w:rsidRDefault="003A07F8">
          <w:pPr>
            <w:pStyle w:val="Address"/>
          </w:pPr>
          <w:r>
            <w:t>[City, ST ZIP Code]</w:t>
          </w:r>
        </w:p>
      </w:sdtContent>
    </w:sdt>
    <w:p w:rsidR="00C36D1F" w:rsidRDefault="003A07F8">
      <w:pPr>
        <w:pStyle w:val="Salutation"/>
      </w:pPr>
      <w:r>
        <w:t>Dear Bijoy,</w:t>
      </w:r>
    </w:p>
    <w:p w:rsidR="0067268C" w:rsidRDefault="003A07F8" w:rsidP="00715937">
      <w:r>
        <w:t xml:space="preserve">Thank you for your time over the past two weeks and </w:t>
      </w:r>
      <w:r w:rsidR="00715937" w:rsidRPr="00715937">
        <w:t>a</w:t>
      </w:r>
      <w:r w:rsidR="00715937" w:rsidRPr="00715937">
        <w:t xml:space="preserve">s discussed, please find attached my candidature. </w:t>
      </w:r>
    </w:p>
    <w:p w:rsidR="0067268C" w:rsidRPr="0067268C" w:rsidRDefault="0067268C" w:rsidP="0067268C">
      <w:r w:rsidRPr="0067268C">
        <w:t xml:space="preserve">With 14 years of experience in leading geographically distributed teams, delivering enterprise class products, consulting and owning road-maps, I </w:t>
      </w:r>
      <w:r w:rsidR="00D551BD">
        <w:t xml:space="preserve">am extremely keen to explore career opportunities with Microsoft.  </w:t>
      </w:r>
      <w:r w:rsidRPr="0067268C">
        <w:t xml:space="preserve">Having setup multiple </w:t>
      </w:r>
      <w:r w:rsidR="00D551BD">
        <w:t xml:space="preserve">product teams </w:t>
      </w:r>
      <w:r w:rsidRPr="0067268C">
        <w:t>in start-up (like) environments, I have an inherent skill in building efficient and passionate teams</w:t>
      </w:r>
      <w:r w:rsidR="00D551BD">
        <w:t xml:space="preserve"> while owning the entire development infra and the technology stack</w:t>
      </w:r>
      <w:r w:rsidRPr="0067268C">
        <w:t>.</w:t>
      </w:r>
    </w:p>
    <w:p w:rsidR="00715937" w:rsidRDefault="00715937" w:rsidP="00715937">
      <w:r w:rsidRPr="00715937">
        <w:t xml:space="preserve">My areas of expertise </w:t>
      </w:r>
      <w:r>
        <w:t xml:space="preserve">are architecting and delivering solutions using the Microsoft Technology stack with a mix of open source </w:t>
      </w:r>
      <w:r w:rsidR="0067268C">
        <w:t xml:space="preserve">technologies.  </w:t>
      </w:r>
      <w:r w:rsidR="00D551BD">
        <w:t xml:space="preserve">Over the past </w:t>
      </w:r>
      <w:bookmarkStart w:id="0" w:name="_GoBack"/>
      <w:bookmarkEnd w:id="0"/>
      <w:r>
        <w:t xml:space="preserve">, </w:t>
      </w:r>
      <w:r w:rsidRPr="00715937">
        <w:t>Building, Hosting and Managing Data Centers, Infrastructure support &amp; IT operations management (servers, networks etc.), Service Delivery, ITIL implementation etc. In my current role, I am working for JDA software as Director for IT &amp; my key responsibilities in JDA are as following:</w:t>
      </w:r>
    </w:p>
    <w:p w:rsidR="00C36D1F" w:rsidRDefault="00715937" w:rsidP="00715937">
      <w:r>
        <w:t xml:space="preserve"> </w:t>
      </w:r>
      <w:r w:rsidRPr="003D0920">
        <w:rPr>
          <w:b/>
        </w:rPr>
        <w:t>Microsoft tech</w:t>
      </w:r>
      <w:r>
        <w:t xml:space="preserve">: Server deployment and clustering, ASP.Net, C#, SQL Server, Azure, MOSS, </w:t>
      </w:r>
      <w:r w:rsidR="003D0920">
        <w:t>Windows NLB, WCF, Entity Framework</w:t>
      </w:r>
      <w:r w:rsidR="0067268C">
        <w:t>, Orchard CMS, MSEL</w:t>
      </w:r>
    </w:p>
    <w:p w:rsidR="00715937" w:rsidRDefault="00715937" w:rsidP="00715937">
      <w:r w:rsidRPr="00992171">
        <w:rPr>
          <w:b/>
        </w:rPr>
        <w:t>Open source</w:t>
      </w:r>
      <w:r w:rsidR="003D0920">
        <w:t xml:space="preserve">: Lucene, Oracle RDBMS, nHibernate, </w:t>
      </w:r>
      <w:r w:rsidR="0067268C">
        <w:t xml:space="preserve">Drupal, Log4Net, </w:t>
      </w:r>
    </w:p>
    <w:p w:rsidR="00715937" w:rsidRDefault="00715937" w:rsidP="00715937"/>
    <w:p w:rsidR="00C36D1F" w:rsidRDefault="003A07F8">
      <w:pPr>
        <w:pStyle w:val="ListBullet"/>
      </w:pPr>
      <w:sdt>
        <w:sdtPr>
          <w:id w:val="1678998427"/>
          <w:placeholder>
            <w:docPart w:val="097649DD8E2C43CFA80983AFC592EA31"/>
          </w:placeholder>
          <w:temporary/>
          <w:showingPlcHdr/>
          <w15:appearance w15:val="hidden"/>
        </w:sdtPr>
        <w:sdtContent>
          <w:r>
            <w:rPr>
              <w:rStyle w:val="PlaceholderText"/>
            </w:rPr>
            <w:t>[Skill]</w:t>
          </w:r>
        </w:sdtContent>
      </w:sdt>
    </w:p>
    <w:p w:rsidR="00C36D1F" w:rsidRDefault="003A07F8">
      <w:pPr>
        <w:pStyle w:val="ListBullet"/>
      </w:pPr>
      <w:sdt>
        <w:sdtPr>
          <w:id w:val="838971272"/>
          <w:placeholder>
            <w:docPart w:val="097649DD8E2C43CFA80983AFC592EA31"/>
          </w:placeholder>
          <w:temporary/>
          <w:showingPlcHdr/>
          <w15:appearance w15:val="hidden"/>
        </w:sdtPr>
        <w:sdtContent>
          <w:r>
            <w:rPr>
              <w:rStyle w:val="PlaceholderText"/>
            </w:rPr>
            <w:t>[Skill]</w:t>
          </w:r>
        </w:sdtContent>
      </w:sdt>
    </w:p>
    <w:p w:rsidR="00C36D1F" w:rsidRDefault="003A07F8">
      <w:pPr>
        <w:pStyle w:val="ListBullet"/>
      </w:pPr>
      <w:sdt>
        <w:sdtPr>
          <w:id w:val="1286161458"/>
          <w:placeholder>
            <w:docPart w:val="097649DD8E2C43CFA80983AFC592EA31"/>
          </w:placeholder>
          <w:temporary/>
          <w:showingPlcHdr/>
          <w15:appearance w15:val="hidden"/>
        </w:sdtPr>
        <w:sdtContent>
          <w:r>
            <w:rPr>
              <w:rStyle w:val="PlaceholderText"/>
            </w:rPr>
            <w:t>[Skill]</w:t>
          </w:r>
        </w:sdtContent>
      </w:sdt>
    </w:p>
    <w:p w:rsidR="00C36D1F" w:rsidRDefault="003A07F8">
      <w:pPr>
        <w:pStyle w:val="ListBullet"/>
      </w:pPr>
      <w:sdt>
        <w:sdtPr>
          <w:id w:val="-1762210800"/>
          <w:placeholder>
            <w:docPart w:val="097649DD8E2C43CFA80983AFC592EA31"/>
          </w:placeholder>
          <w:temporary/>
          <w:showingPlcHdr/>
          <w15:appearance w15:val="hidden"/>
        </w:sdtPr>
        <w:sdtContent>
          <w:r>
            <w:rPr>
              <w:rStyle w:val="PlaceholderText"/>
            </w:rPr>
            <w:t>[Skill]</w:t>
          </w:r>
        </w:sdtContent>
      </w:sdt>
    </w:p>
    <w:p w:rsidR="00C36D1F" w:rsidRDefault="003A07F8">
      <w:r>
        <w:t xml:space="preserve">I would </w:t>
      </w:r>
      <w:r w:rsidR="00715937">
        <w:t xml:space="preserve">be extremely keen </w:t>
      </w:r>
      <w:r>
        <w:t>to further discuss this position with you</w:t>
      </w:r>
      <w:r w:rsidR="00715937">
        <w:t>r team</w:t>
      </w:r>
      <w:r>
        <w:t xml:space="preserve">. </w:t>
      </w:r>
      <w:r w:rsidR="00715937">
        <w:t xml:space="preserve"> </w:t>
      </w:r>
      <w:r>
        <w:t xml:space="preserve">I </w:t>
      </w:r>
      <w:r w:rsidR="00715937">
        <w:t xml:space="preserve">am also attaching my </w:t>
      </w:r>
      <w:r>
        <w:t xml:space="preserve">resume for your </w:t>
      </w:r>
      <w:r w:rsidR="00715937">
        <w:t>perusal</w:t>
      </w:r>
      <w:r>
        <w:t>, and look forward to hearing from you.</w:t>
      </w:r>
    </w:p>
    <w:p w:rsidR="00715937" w:rsidRDefault="003A07F8" w:rsidP="00715937">
      <w:r>
        <w:t>Sincerely,</w:t>
      </w:r>
    </w:p>
    <w:p w:rsidR="00715937" w:rsidRDefault="00715937" w:rsidP="00715937">
      <w:r>
        <w:lastRenderedPageBreak/>
        <w:t>Tushar Sood</w:t>
      </w:r>
    </w:p>
    <w:p w:rsidR="00715937" w:rsidRPr="00715937" w:rsidRDefault="00715937" w:rsidP="00715937">
      <w:r>
        <w:t>+91 98451 97977</w:t>
      </w:r>
    </w:p>
    <w:p w:rsidR="00C36D1F" w:rsidRDefault="00C36D1F"/>
    <w:sectPr w:rsidR="00C36D1F">
      <w:headerReference w:type="default" r:id="rId9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B38" w:rsidRDefault="00C00B38">
      <w:pPr>
        <w:spacing w:after="0" w:line="240" w:lineRule="auto"/>
      </w:pPr>
      <w:r>
        <w:separator/>
      </w:r>
    </w:p>
  </w:endnote>
  <w:endnote w:type="continuationSeparator" w:id="0">
    <w:p w:rsidR="00C00B38" w:rsidRDefault="00C0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B38" w:rsidRDefault="00C00B38">
      <w:pPr>
        <w:spacing w:after="0" w:line="240" w:lineRule="auto"/>
      </w:pPr>
      <w:r>
        <w:separator/>
      </w:r>
    </w:p>
  </w:footnote>
  <w:footnote w:type="continuationSeparator" w:id="0">
    <w:p w:rsidR="00C00B38" w:rsidRDefault="00C00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Recipient Name"/>
      <w:tag w:val=""/>
      <w:id w:val="-1468971042"/>
      <w:placeholder>
        <w:docPart w:val="411AE5F1EEE24C24A55BCD51A5C137A6"/>
      </w:placeholder>
      <w:dataBinding w:prefixMappings="xmlns:ns0='http://schemas.microsoft.com/office/2006/coverPageProps' " w:xpath="/ns0:CoverPageProperties[1]/ns0:CompanyFax[1]" w:storeItemID="{55AF091B-3C7A-41E3-B477-F2FDAA23CFDA}"/>
      <w:text/>
    </w:sdtPr>
    <w:sdtContent>
      <w:p w:rsidR="003A07F8" w:rsidRDefault="003A07F8">
        <w:pPr>
          <w:pStyle w:val="Header"/>
        </w:pPr>
        <w:r>
          <w:t>Bijoy</w:t>
        </w:r>
      </w:p>
    </w:sdtContent>
  </w:sdt>
  <w:p w:rsidR="003A07F8" w:rsidRDefault="003A07F8">
    <w:pPr>
      <w:pStyle w:val="Header"/>
    </w:pPr>
    <w:sdt>
      <w:sdtPr>
        <w:alias w:val="Date"/>
        <w:tag w:val="Date"/>
        <w:id w:val="-447781685"/>
        <w:placeholder>
          <w:docPart w:val="549E05969B984301AE3033EA3929DF82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t>[Date]</w:t>
        </w:r>
      </w:sdtContent>
    </w:sdt>
  </w:p>
  <w:p w:rsidR="003A07F8" w:rsidRDefault="003A07F8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7268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4B687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F8"/>
    <w:rsid w:val="00192E57"/>
    <w:rsid w:val="001F3936"/>
    <w:rsid w:val="003A07F8"/>
    <w:rsid w:val="003D0920"/>
    <w:rsid w:val="004C1C3F"/>
    <w:rsid w:val="004C422E"/>
    <w:rsid w:val="0059698A"/>
    <w:rsid w:val="005E5BF9"/>
    <w:rsid w:val="005E7E93"/>
    <w:rsid w:val="0067268C"/>
    <w:rsid w:val="00686327"/>
    <w:rsid w:val="00715937"/>
    <w:rsid w:val="00802520"/>
    <w:rsid w:val="008350F3"/>
    <w:rsid w:val="008E4979"/>
    <w:rsid w:val="00992171"/>
    <w:rsid w:val="009B5748"/>
    <w:rsid w:val="00B1175D"/>
    <w:rsid w:val="00B849ED"/>
    <w:rsid w:val="00C00B38"/>
    <w:rsid w:val="00C36D1F"/>
    <w:rsid w:val="00D551BD"/>
    <w:rsid w:val="00F1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pacing w:val="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pPr>
      <w:spacing w:after="0"/>
    </w:pPr>
  </w:style>
  <w:style w:type="paragraph" w:styleId="Closing">
    <w:name w:val="Closing"/>
    <w:basedOn w:val="Normal"/>
    <w:next w:val="Signature"/>
    <w:qFormat/>
    <w:pPr>
      <w:keepNext/>
      <w:spacing w:after="1000" w:line="240" w:lineRule="auto"/>
    </w:pPr>
  </w:style>
  <w:style w:type="paragraph" w:styleId="Signature">
    <w:name w:val="Signature"/>
    <w:basedOn w:val="Normal"/>
    <w:next w:val="Normal"/>
    <w:qFormat/>
    <w:pPr>
      <w:keepNext/>
      <w:spacing w:after="360"/>
      <w:contextualSpacing/>
    </w:pPr>
  </w:style>
  <w:style w:type="paragraph" w:styleId="Date">
    <w:name w:val="Date"/>
    <w:basedOn w:val="Normal"/>
    <w:next w:val="Normal"/>
    <w:qFormat/>
    <w:pPr>
      <w:spacing w:after="48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qFormat/>
    <w:pPr>
      <w:spacing w:before="400" w:after="200"/>
    </w:pPr>
  </w:style>
  <w:style w:type="paragraph" w:styleId="ListBullet">
    <w:name w:val="List Bullet"/>
    <w:basedOn w:val="Normal"/>
    <w:unhideWhenUsed/>
    <w:qFormat/>
    <w:pPr>
      <w:numPr>
        <w:numId w:val="1"/>
      </w:numPr>
      <w:spacing w:line="360" w:lineRule="auto"/>
      <w:ind w:left="792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shax\AppData\Roaming\Microsoft\Templates\Sample%20cover%20letter%20in%20response%20to%20a%20technical%20position%20advertis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F7A0259888541ECBE4805EAADE3D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B1287-E042-4FB4-B0C2-85541EFCBDC9}"/>
      </w:docPartPr>
      <w:docPartBody>
        <w:p w:rsidR="00000000" w:rsidRDefault="00013018">
          <w:pPr>
            <w:pStyle w:val="2F7A0259888541ECBE4805EAADE3D4D4"/>
          </w:pPr>
          <w:r>
            <w:t>[Your Name]</w:t>
          </w:r>
        </w:p>
      </w:docPartBody>
    </w:docPart>
    <w:docPart>
      <w:docPartPr>
        <w:name w:val="17437C41B90549698EB9CE424F17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F23AB-0429-4C31-A320-1E8DCEB36E80}"/>
      </w:docPartPr>
      <w:docPartBody>
        <w:p w:rsidR="00000000" w:rsidRDefault="00013018">
          <w:pPr>
            <w:pStyle w:val="17437C41B90549698EB9CE424F179271"/>
          </w:pPr>
          <w:r>
            <w:t>[Street Address]</w:t>
          </w:r>
        </w:p>
      </w:docPartBody>
    </w:docPart>
    <w:docPart>
      <w:docPartPr>
        <w:name w:val="82B4B86FA35F47CB972C9EFBC52A1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0C19E-8EA9-4A36-83B7-47CFD93C00B1}"/>
      </w:docPartPr>
      <w:docPartBody>
        <w:p w:rsidR="00000000" w:rsidRDefault="00013018">
          <w:pPr>
            <w:pStyle w:val="82B4B86FA35F47CB972C9EFBC52A1A76"/>
          </w:pPr>
          <w:r>
            <w:t>[City, ST ZIP Code]</w:t>
          </w:r>
        </w:p>
      </w:docPartBody>
    </w:docPart>
    <w:docPart>
      <w:docPartPr>
        <w:name w:val="549E05969B984301AE3033EA3929D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1610F-DA31-43EE-9EBD-781DBE3C430F}"/>
      </w:docPartPr>
      <w:docPartBody>
        <w:p w:rsidR="00000000" w:rsidRDefault="00013018">
          <w:pPr>
            <w:pStyle w:val="549E05969B984301AE3033EA3929DF82"/>
          </w:pPr>
          <w:r>
            <w:t>[Date]</w:t>
          </w:r>
        </w:p>
      </w:docPartBody>
    </w:docPart>
    <w:docPart>
      <w:docPartPr>
        <w:name w:val="BCED888B48914B35ADE1B1CFA7BBC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62173-8077-459D-859E-776A017C6DAC}"/>
      </w:docPartPr>
      <w:docPartBody>
        <w:p w:rsidR="00000000" w:rsidRDefault="00013018">
          <w:pPr>
            <w:pStyle w:val="BCED888B48914B35ADE1B1CFA7BBC13D"/>
          </w:pPr>
          <w:r>
            <w:rPr>
              <w:rStyle w:val="PlaceholderText"/>
            </w:rPr>
            <w:t>[Recipient Name]</w:t>
          </w:r>
        </w:p>
      </w:docPartBody>
    </w:docPart>
    <w:docPart>
      <w:docPartPr>
        <w:name w:val="ADFD1BEAB95544DF9023FDB89A46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20B08-203C-405F-BEF6-F6C9617715CF}"/>
      </w:docPartPr>
      <w:docPartBody>
        <w:p w:rsidR="00000000" w:rsidRDefault="00013018">
          <w:pPr>
            <w:pStyle w:val="ADFD1BEAB95544DF9023FDB89A46806B"/>
          </w:pPr>
          <w:r>
            <w:t>[Title]</w:t>
          </w:r>
        </w:p>
      </w:docPartBody>
    </w:docPart>
    <w:docPart>
      <w:docPartPr>
        <w:name w:val="411AE5F1EEE24C24A55BCD51A5C13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40214-9893-488C-8E49-2FE62B5B6733}"/>
      </w:docPartPr>
      <w:docPartBody>
        <w:p w:rsidR="00000000" w:rsidRDefault="00013018">
          <w:pPr>
            <w:pStyle w:val="411AE5F1EEE24C24A55BCD51A5C137A6"/>
          </w:pPr>
          <w:r>
            <w:t>[Company Name]</w:t>
          </w:r>
        </w:p>
      </w:docPartBody>
    </w:docPart>
    <w:docPart>
      <w:docPartPr>
        <w:name w:val="097649DD8E2C43CFA80983AFC592E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1B2E-82BA-406C-91A6-33FBA0B86F51}"/>
      </w:docPartPr>
      <w:docPartBody>
        <w:p w:rsidR="00000000" w:rsidRDefault="00013018">
          <w:pPr>
            <w:pStyle w:val="097649DD8E2C43CFA80983AFC592EA31"/>
          </w:pPr>
          <w:r>
            <w:rPr>
              <w:rStyle w:val="PlaceholderText"/>
            </w:rPr>
            <w:t>[Skill]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18"/>
    <w:rsid w:val="0001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7A0259888541ECBE4805EAADE3D4D4">
    <w:name w:val="2F7A0259888541ECBE4805EAADE3D4D4"/>
  </w:style>
  <w:style w:type="paragraph" w:customStyle="1" w:styleId="17437C41B90549698EB9CE424F179271">
    <w:name w:val="17437C41B90549698EB9CE424F179271"/>
  </w:style>
  <w:style w:type="paragraph" w:customStyle="1" w:styleId="82B4B86FA35F47CB972C9EFBC52A1A76">
    <w:name w:val="82B4B86FA35F47CB972C9EFBC52A1A76"/>
  </w:style>
  <w:style w:type="paragraph" w:customStyle="1" w:styleId="549E05969B984301AE3033EA3929DF82">
    <w:name w:val="549E05969B984301AE3033EA3929DF8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ED888B48914B35ADE1B1CFA7BBC13D">
    <w:name w:val="BCED888B48914B35ADE1B1CFA7BBC13D"/>
  </w:style>
  <w:style w:type="paragraph" w:customStyle="1" w:styleId="ADFD1BEAB95544DF9023FDB89A46806B">
    <w:name w:val="ADFD1BEAB95544DF9023FDB89A46806B"/>
  </w:style>
  <w:style w:type="paragraph" w:customStyle="1" w:styleId="411AE5F1EEE24C24A55BCD51A5C137A6">
    <w:name w:val="411AE5F1EEE24C24A55BCD51A5C137A6"/>
  </w:style>
  <w:style w:type="paragraph" w:customStyle="1" w:styleId="D396064F8D334920B700BB6D6C9E988F">
    <w:name w:val="D396064F8D334920B700BB6D6C9E988F"/>
  </w:style>
  <w:style w:type="paragraph" w:customStyle="1" w:styleId="5A06AE05FF004E85BD77A48EFF1C7B0B">
    <w:name w:val="5A06AE05FF004E85BD77A48EFF1C7B0B"/>
  </w:style>
  <w:style w:type="paragraph" w:customStyle="1" w:styleId="097649DD8E2C43CFA80983AFC592EA31">
    <w:name w:val="097649DD8E2C43CFA80983AFC592EA31"/>
  </w:style>
  <w:style w:type="paragraph" w:customStyle="1" w:styleId="1D0E4F8C662A4E5EA84F7A865D9B6D80">
    <w:name w:val="1D0E4F8C662A4E5EA84F7A865D9B6D80"/>
  </w:style>
  <w:style w:type="paragraph" w:customStyle="1" w:styleId="4D75287BE7AF4E0381FD066ACB281F8C">
    <w:name w:val="4D75287BE7AF4E0381FD066ACB281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Bijoy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44A281-E939-40DE-B894-F41104A496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 cover letter in response to a technical position advertisement.dotx</Template>
  <TotalTime>0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dc:description/>
  <cp:lastModifiedBy/>
  <cp:revision>1</cp:revision>
  <dcterms:created xsi:type="dcterms:W3CDTF">2015-08-09T07:18:00Z</dcterms:created>
  <dcterms:modified xsi:type="dcterms:W3CDTF">2015-08-09T16:57:00Z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TC034650579991</vt:lpwstr>
  </property>
</Properties>
</file>